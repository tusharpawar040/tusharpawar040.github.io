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0B3A35271E9D4FDE9A640DF85B0D7B92"/>
        </w:placeholder>
        <w:docPartList>
          <w:docPartGallery w:val="Quick Parts"/>
          <w:docPartCategory w:val=" Resume Name"/>
        </w:docPartList>
      </w:sdtPr>
      <w:sdtEndPr>
        <w:rPr>
          <w:rFonts w:ascii="Trebuchet MS" w:hAnsi="Trebuchet MS"/>
          <w:b/>
        </w:rPr>
      </w:sdtEndPr>
      <w:sdtContent>
        <w:tbl>
          <w:tblPr>
            <w:tblpPr w:leftFromText="180" w:rightFromText="180" w:tblpY="585"/>
            <w:tblW w:w="5165" w:type="pct"/>
            <w:tblLook w:val="04A0" w:firstRow="1" w:lastRow="0" w:firstColumn="1" w:lastColumn="0" w:noHBand="0" w:noVBand="1"/>
          </w:tblPr>
          <w:tblGrid>
            <w:gridCol w:w="9353"/>
            <w:gridCol w:w="1060"/>
          </w:tblGrid>
          <w:tr w:rsidR="003A60B1" w14:paraId="314AFC65" w14:textId="77777777" w:rsidTr="0092718E">
            <w:trPr>
              <w:trHeight w:val="710"/>
            </w:trPr>
            <w:tc>
              <w:tcPr>
                <w:tcW w:w="4491" w:type="pct"/>
                <w:vAlign w:val="center"/>
              </w:tcPr>
              <w:p w14:paraId="38AEDF53" w14:textId="73FD4809" w:rsidR="003A60B1" w:rsidRDefault="00CD2524" w:rsidP="00824D21">
                <w:pPr>
                  <w:pStyle w:val="PersonalName"/>
                </w:pPr>
                <w:sdt>
                  <w:sdtPr>
                    <w:rPr>
                      <w:rFonts w:ascii="Trebuchet MS" w:eastAsiaTheme="minorHAnsi" w:hAnsi="Trebuchet MS" w:cstheme="minorBidi"/>
                      <w:caps w:val="0"/>
                      <w:color w:val="002060"/>
                      <w:kern w:val="0"/>
                      <w:sz w:val="24"/>
                      <w:szCs w:val="24"/>
                      <w14:ligatures w14:val="none"/>
                      <w14:numForm w14:val="default"/>
                    </w:rPr>
                    <w:alias w:val="Author"/>
                    <w:id w:val="-747420753"/>
                    <w:placeholder>
                      <w:docPart w:val="A766B5916830464B88A973A53C588A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30F70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Experiment Number:0</w:t>
                    </w:r>
                    <w:r w:rsidR="00824D21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7</w:t>
                    </w:r>
                  </w:sdtContent>
                </w:sdt>
              </w:p>
            </w:tc>
            <w:tc>
              <w:tcPr>
                <w:tcW w:w="509" w:type="pct"/>
                <w:vMerge w:val="restart"/>
                <w:shd w:val="clear" w:color="auto" w:fill="002060"/>
                <w:tcMar>
                  <w:left w:w="158" w:type="dxa"/>
                  <w:right w:w="0" w:type="dxa"/>
                </w:tcMar>
                <w:vAlign w:val="center"/>
              </w:tcPr>
              <w:p w14:paraId="27BA4DE4" w14:textId="77777777" w:rsidR="003A60B1" w:rsidRDefault="00E618D8" w:rsidP="004D27C9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18991B5" wp14:editId="03B55A1B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278A78" w14:textId="1EFE5835" w:rsidR="00F77685" w:rsidRPr="00121C30" w:rsidRDefault="00F77685" w:rsidP="00F77685">
                                      <w:pPr>
                                        <w:jc w:val="center"/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21C30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824D21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8991B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" fillcolor="#002060" strokecolor="#6b7c71 [2404]" strokeweight=".5pt">
                          <v:textbox>
                            <w:txbxContent>
                              <w:p w14:paraId="02278A78" w14:textId="1EFE5835" w:rsidR="00F77685" w:rsidRPr="00121C30" w:rsidRDefault="00F77685" w:rsidP="00F77685">
                                <w:pPr>
                                  <w:jc w:val="center"/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121C30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824D21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3A60B1" w14:paraId="42B1747E" w14:textId="77777777" w:rsidTr="0092718E">
            <w:trPr>
              <w:trHeight w:val="2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4C17CFE" w14:textId="4C35596C" w:rsidR="003A60B1" w:rsidRPr="00F77685" w:rsidRDefault="00824D21" w:rsidP="00F3123A">
                <w:pPr>
                  <w:pStyle w:val="NoSpacing"/>
                  <w:ind w:left="525" w:hanging="525"/>
                  <w:rPr>
                    <w:b/>
                    <w:caps/>
                    <w:color w:val="FFFFFF" w:themeColor="background1"/>
                  </w:rPr>
                </w:pPr>
                <w:sdt>
                  <w:sdtPr>
                    <w:rPr>
                      <w:rFonts w:ascii="Trebuchet MS" w:hAnsi="Trebuchet MS"/>
                      <w:b/>
                      <w:color w:val="002060"/>
                      <w:sz w:val="24"/>
                      <w:szCs w:val="24"/>
                    </w:rPr>
                    <w:alias w:val="Address"/>
                    <w:id w:val="-741638233"/>
                    <w:placeholder>
                      <w:docPart w:val="F9177BE88EC145D0886D92CBA503581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Pr="00824D2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Title:                                                                                                                       Performing VLAN and Inter - VLAN Configuration using cisco packet tracer.</w:t>
                    </w:r>
                  </w:sdtContent>
                </w:sdt>
              </w:p>
            </w:tc>
            <w:tc>
              <w:tcPr>
                <w:tcW w:w="509" w:type="pct"/>
                <w:vMerge/>
                <w:shd w:val="clear" w:color="auto" w:fill="002060"/>
              </w:tcPr>
              <w:p w14:paraId="2DE4EEFF" w14:textId="77777777" w:rsidR="003A60B1" w:rsidRDefault="003A60B1" w:rsidP="004D27C9">
                <w:pPr>
                  <w:pStyle w:val="NoSpacing"/>
                </w:pPr>
              </w:p>
            </w:tc>
          </w:tr>
          <w:tr w:rsidR="003A60B1" w14:paraId="4BB6FB52" w14:textId="77777777" w:rsidTr="0092718E">
            <w:trPr>
              <w:trHeight w:val="8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CCEE708" w14:textId="7C88F5ED" w:rsidR="003A60B1" w:rsidRDefault="00E618D8" w:rsidP="004D27C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09" w:type="pct"/>
                <w:shd w:val="clear" w:color="auto" w:fill="auto"/>
              </w:tcPr>
              <w:p w14:paraId="1881EEE8" w14:textId="77777777" w:rsidR="003A60B1" w:rsidRDefault="003A60B1" w:rsidP="004D27C9">
                <w:pPr>
                  <w:pStyle w:val="NoSpacing"/>
                </w:pPr>
              </w:p>
            </w:tc>
          </w:tr>
        </w:tbl>
        <w:p w14:paraId="45D445BE" w14:textId="3265975A" w:rsidR="003A60B1" w:rsidRPr="00E8006D" w:rsidRDefault="00CD2524" w:rsidP="00121C30">
          <w:pPr>
            <w:jc w:val="right"/>
            <w:rPr>
              <w:rFonts w:ascii="Trebuchet MS" w:hAnsi="Trebuchet MS"/>
              <w:b/>
              <w:bCs/>
            </w:rPr>
          </w:pPr>
          <w:sdt>
            <w:sdtPr>
              <w:rPr>
                <w:rFonts w:ascii="Trebuchet MS" w:hAnsi="Trebuchet MS"/>
                <w:b/>
                <w:color w:val="FFFFFF" w:themeColor="background1"/>
                <w:sz w:val="20"/>
                <w:szCs w:val="20"/>
                <w:shd w:val="clear" w:color="auto" w:fill="002060"/>
              </w:rPr>
              <w:alias w:val="Phone"/>
              <w:id w:val="-1808010215"/>
              <w:placeholder>
                <w:docPart w:val="178F6501F871429DA8782EE609872CF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7021EF" w:rsidRPr="00E8006D">
                <w:rPr>
                  <w:rFonts w:ascii="Trebuchet MS" w:hAnsi="Trebuchet MS"/>
                  <w:b/>
                  <w:color w:val="FFFFFF" w:themeColor="background1"/>
                  <w:sz w:val="20"/>
                  <w:szCs w:val="20"/>
                  <w:shd w:val="clear" w:color="auto" w:fill="002060"/>
                </w:rPr>
                <w:t>Second Year                                                                                                Advanced Computer Networking</w:t>
              </w:r>
            </w:sdtContent>
          </w:sdt>
        </w:p>
      </w:sdtContent>
    </w:sdt>
    <w:p w14:paraId="7B845267" w14:textId="6A6FA56D" w:rsidR="003A60B1" w:rsidRPr="00730F70" w:rsidRDefault="00E618D8">
      <w:pPr>
        <w:pStyle w:val="SectionHeading"/>
        <w:rPr>
          <w:rFonts w:ascii="Trebuchet MS" w:hAnsi="Trebuchet MS"/>
          <w:color w:val="002060"/>
          <w:szCs w:val="24"/>
        </w:rPr>
      </w:pPr>
      <w:r w:rsidRPr="00730F70">
        <w:rPr>
          <w:rFonts w:ascii="Trebuchet MS" w:hAnsi="Trebuchet MS"/>
          <w:color w:val="002060"/>
          <w:szCs w:val="24"/>
        </w:rPr>
        <w:t>Objectives</w:t>
      </w:r>
      <w:r w:rsidR="004D27C9" w:rsidRPr="00730F70">
        <w:rPr>
          <w:rFonts w:ascii="Trebuchet MS" w:hAnsi="Trebuchet MS"/>
          <w:color w:val="002060"/>
          <w:szCs w:val="24"/>
        </w:rPr>
        <w:t>:</w:t>
      </w:r>
    </w:p>
    <w:p w14:paraId="105C764C" w14:textId="0ECF9EAD" w:rsidR="00AE1FF6" w:rsidRPr="00AE1FF6" w:rsidRDefault="00AE1FF6" w:rsidP="00AE1FF6">
      <w:pPr>
        <w:numPr>
          <w:ilvl w:val="0"/>
          <w:numId w:val="16"/>
        </w:numPr>
        <w:spacing w:after="0" w:line="360" w:lineRule="auto"/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AE1FF6">
        <w:rPr>
          <w:rFonts w:ascii="Trebuchet MS" w:hAnsi="Trebuchet MS"/>
          <w:color w:val="000000" w:themeColor="text1"/>
          <w:sz w:val="24"/>
          <w:szCs w:val="24"/>
        </w:rPr>
        <w:t xml:space="preserve">To learn </w:t>
      </w:r>
      <w:r w:rsidR="00824D21">
        <w:rPr>
          <w:rFonts w:ascii="Trebuchet MS" w:hAnsi="Trebuchet MS"/>
          <w:color w:val="000000" w:themeColor="text1"/>
          <w:sz w:val="24"/>
          <w:szCs w:val="24"/>
        </w:rPr>
        <w:t>VLAN and Inter VLAN communication and configuration</w:t>
      </w:r>
      <w:r w:rsidRPr="00AE1FF6">
        <w:rPr>
          <w:rFonts w:ascii="Trebuchet MS" w:hAnsi="Trebuchet MS"/>
          <w:color w:val="000000" w:themeColor="text1"/>
          <w:sz w:val="24"/>
          <w:szCs w:val="24"/>
        </w:rPr>
        <w:t>.</w:t>
      </w:r>
    </w:p>
    <w:p w14:paraId="0BB2369C" w14:textId="6607445D" w:rsidR="003A60B1" w:rsidRDefault="004D27C9" w:rsidP="004D27C9">
      <w:pPr>
        <w:pStyle w:val="SectionHeading"/>
        <w:rPr>
          <w:rFonts w:ascii="Trebuchet MS" w:hAnsi="Trebuchet MS"/>
          <w:color w:val="002060"/>
          <w:szCs w:val="24"/>
        </w:rPr>
      </w:pPr>
      <w:r w:rsidRPr="00730F70">
        <w:rPr>
          <w:rFonts w:ascii="Trebuchet MS" w:hAnsi="Trebuchet MS"/>
          <w:color w:val="002060"/>
          <w:szCs w:val="24"/>
        </w:rPr>
        <w:t>Theory</w:t>
      </w:r>
    </w:p>
    <w:p w14:paraId="00B6920E" w14:textId="54D109F1" w:rsidR="00824D21" w:rsidRPr="00824D21" w:rsidRDefault="00824D21" w:rsidP="00824D21">
      <w:pPr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Virtual LANs (VLANS) are networks segments on a switched LAN. Inter-VLAN routing refers to the movement of packets across the network between hosts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in different network segments.</w:t>
      </w:r>
    </w:p>
    <w:p w14:paraId="6724188C" w14:textId="66B5D312" w:rsidR="00824D21" w:rsidRPr="00824D21" w:rsidRDefault="00824D21" w:rsidP="00824D21">
      <w:pPr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VLANs make it easier for one to segment a network, which in turn improves the performance of the network and makes it more flexible, sinc</w:t>
      </w:r>
      <w:r>
        <w:rPr>
          <w:rFonts w:ascii="Trebuchet MS" w:hAnsi="Trebuchet MS"/>
          <w:color w:val="000000" w:themeColor="text1"/>
          <w:sz w:val="24"/>
          <w:szCs w:val="24"/>
        </w:rPr>
        <w:t>e they are logical connections.</w:t>
      </w:r>
    </w:p>
    <w:p w14:paraId="11590533" w14:textId="6ECE9AEF" w:rsidR="00824D21" w:rsidRDefault="00824D21" w:rsidP="00824D21">
      <w:pPr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VLANs act as separate subnet on the network. To move packets from one VLAN to another and enable communications among hosts, we have to configure the VLAN network.</w:t>
      </w:r>
    </w:p>
    <w:p w14:paraId="686F4C8D" w14:textId="77777777" w:rsidR="00824D21" w:rsidRDefault="00824D21" w:rsidP="00824D21">
      <w:pPr>
        <w:rPr>
          <w:rFonts w:ascii="Trebuchet MS" w:hAnsi="Trebuchet MS"/>
          <w:color w:val="000000" w:themeColor="text1"/>
          <w:sz w:val="24"/>
          <w:szCs w:val="24"/>
        </w:rPr>
      </w:pPr>
    </w:p>
    <w:p w14:paraId="10D8B676" w14:textId="64DC7C4B" w:rsidR="00824D21" w:rsidRDefault="00824D21" w:rsidP="00824D21">
      <w:pPr>
        <w:rPr>
          <w:rFonts w:ascii="Trebuchet MS" w:hAnsi="Trebuchet MS"/>
          <w:b/>
          <w:color w:val="002060"/>
          <w:sz w:val="24"/>
          <w:szCs w:val="24"/>
        </w:rPr>
      </w:pPr>
      <w:r w:rsidRPr="00824D21">
        <w:rPr>
          <w:rFonts w:ascii="Trebuchet MS" w:hAnsi="Trebuchet MS"/>
          <w:b/>
          <w:color w:val="002060"/>
          <w:sz w:val="24"/>
          <w:szCs w:val="24"/>
        </w:rPr>
        <w:t>Topology:-</w:t>
      </w:r>
    </w:p>
    <w:p w14:paraId="492F9272" w14:textId="6BC3C463" w:rsidR="00824D21" w:rsidRDefault="00824D21" w:rsidP="00824D21">
      <w:pPr>
        <w:rPr>
          <w:rFonts w:ascii="Trebuchet MS" w:hAnsi="Trebuchet MS"/>
          <w:b/>
          <w:color w:val="002060"/>
          <w:sz w:val="24"/>
          <w:szCs w:val="24"/>
        </w:rPr>
      </w:pPr>
      <w:r>
        <w:rPr>
          <w:rFonts w:ascii="Trebuchet MS" w:hAnsi="Trebuchet MS"/>
          <w:b/>
          <w:noProof/>
          <w:color w:val="002060"/>
          <w:sz w:val="24"/>
          <w:szCs w:val="24"/>
        </w:rPr>
        <w:drawing>
          <wp:inline distT="0" distB="0" distL="0" distR="0" wp14:anchorId="227CDE21" wp14:editId="4CA927C0">
            <wp:extent cx="6488654" cy="2781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296" cy="278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1F663" w14:textId="2FC8D88F" w:rsidR="00824D21" w:rsidRDefault="00824D21" w:rsidP="00824D21">
      <w:pPr>
        <w:rPr>
          <w:rFonts w:ascii="Trebuchet MS" w:hAnsi="Trebuchet MS"/>
          <w:b/>
          <w:color w:val="002060"/>
          <w:sz w:val="24"/>
          <w:szCs w:val="24"/>
        </w:rPr>
      </w:pPr>
      <w:r w:rsidRPr="00824D21">
        <w:rPr>
          <w:rFonts w:ascii="Trebuchet MS" w:hAnsi="Trebuchet MS"/>
          <w:b/>
          <w:color w:val="002060"/>
          <w:sz w:val="24"/>
          <w:szCs w:val="24"/>
        </w:rPr>
        <w:t>Connections</w:t>
      </w:r>
      <w:r>
        <w:rPr>
          <w:rFonts w:ascii="Trebuchet MS" w:hAnsi="Trebuchet MS"/>
          <w:b/>
          <w:color w:val="002060"/>
          <w:sz w:val="24"/>
          <w:szCs w:val="24"/>
        </w:rPr>
        <w:t xml:space="preserve">:- </w:t>
      </w:r>
    </w:p>
    <w:p w14:paraId="2D936AE3" w14:textId="372D63F0" w:rsidR="00824D21" w:rsidRPr="00824D21" w:rsidRDefault="00824D21" w:rsidP="00824D21">
      <w:pPr>
        <w:rPr>
          <w:rFonts w:ascii="Trebuchet MS" w:hAnsi="Trebuchet MS"/>
          <w:b/>
          <w:color w:val="002060"/>
          <w:sz w:val="24"/>
          <w:szCs w:val="24"/>
        </w:rPr>
      </w:pPr>
      <w:r w:rsidRPr="00824D21">
        <w:rPr>
          <w:rFonts w:ascii="Trebuchet MS" w:hAnsi="Trebuchet MS"/>
          <w:b/>
          <w:color w:val="002060"/>
          <w:sz w:val="24"/>
          <w:szCs w:val="24"/>
        </w:rPr>
        <w:t>Assign IP addresses: ---</w:t>
      </w:r>
    </w:p>
    <w:p w14:paraId="0B78549E" w14:textId="687924BB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0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:- 192.168.10.2</w:t>
      </w:r>
    </w:p>
    <w:p w14:paraId="2252F62F" w14:textId="61A5BB3F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lastRenderedPageBreak/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1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:- 192.168.10.3</w:t>
      </w:r>
    </w:p>
    <w:p w14:paraId="63BB392C" w14:textId="4FAB20DE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2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:- 192.168.11.2</w:t>
      </w:r>
    </w:p>
    <w:p w14:paraId="208D2D7F" w14:textId="16FD36D6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3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:- 192.168.11.3</w:t>
      </w:r>
    </w:p>
    <w:p w14:paraId="631712D0" w14:textId="67DF6608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4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:- 192.168.12.2</w:t>
      </w:r>
    </w:p>
    <w:p w14:paraId="07399FD1" w14:textId="1CD4D6A5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5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:- 192.168.12.3</w:t>
      </w:r>
    </w:p>
    <w:p w14:paraId="48B4B7C4" w14:textId="78E01B2E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PC6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:- 192.168.10.4</w:t>
      </w:r>
    </w:p>
    <w:p w14:paraId="57FAC5CD" w14:textId="64657DED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7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:- 192.168.10.5</w:t>
      </w:r>
    </w:p>
    <w:p w14:paraId="4A831D04" w14:textId="32DE196E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8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:- 192.168.11.4</w:t>
      </w:r>
    </w:p>
    <w:p w14:paraId="22FD109A" w14:textId="5F116E9A" w:rsid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PC9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:- 192.168.11.5</w:t>
      </w:r>
    </w:p>
    <w:p w14:paraId="2A4CC355" w14:textId="627505BD" w:rsidR="00824D21" w:rsidRP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</w:t>
      </w:r>
      <w:r>
        <w:rPr>
          <w:rFonts w:ascii="Trebuchet MS" w:hAnsi="Trebuchet MS"/>
          <w:color w:val="000000" w:themeColor="text1"/>
          <w:sz w:val="24"/>
          <w:szCs w:val="24"/>
        </w:rPr>
        <w:t>10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:- 192.168.12.4</w:t>
      </w:r>
    </w:p>
    <w:p w14:paraId="617297DE" w14:textId="72EB8C47" w:rsidR="00824D21" w:rsidRDefault="00824D21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824D21">
        <w:rPr>
          <w:rFonts w:ascii="Trebuchet MS" w:hAnsi="Trebuchet MS"/>
          <w:color w:val="000000" w:themeColor="text1"/>
          <w:sz w:val="24"/>
          <w:szCs w:val="24"/>
        </w:rPr>
        <w:t>PC1</w:t>
      </w:r>
      <w:r>
        <w:rPr>
          <w:rFonts w:ascii="Trebuchet MS" w:hAnsi="Trebuchet MS"/>
          <w:color w:val="000000" w:themeColor="text1"/>
          <w:sz w:val="24"/>
          <w:szCs w:val="24"/>
        </w:rPr>
        <w:t>1</w:t>
      </w:r>
      <w:r w:rsidRPr="00824D21">
        <w:rPr>
          <w:rFonts w:ascii="Trebuchet MS" w:hAnsi="Trebuchet MS"/>
          <w:color w:val="000000" w:themeColor="text1"/>
          <w:sz w:val="24"/>
          <w:szCs w:val="24"/>
        </w:rPr>
        <w:t>:- 192.168.12.5</w:t>
      </w:r>
    </w:p>
    <w:p w14:paraId="27DD47AB" w14:textId="77777777" w:rsidR="00AA0B0A" w:rsidRDefault="00AA0B0A" w:rsidP="00824D21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</w:p>
    <w:p w14:paraId="6F13244A" w14:textId="76750FA9" w:rsidR="00AA0B0A" w:rsidRPr="00AA0B0A" w:rsidRDefault="00AA0B0A" w:rsidP="00AA0B0A">
      <w:pPr>
        <w:rPr>
          <w:rFonts w:ascii="Trebuchet MS" w:hAnsi="Trebuchet MS"/>
          <w:b/>
          <w:color w:val="002060"/>
          <w:sz w:val="24"/>
          <w:szCs w:val="24"/>
        </w:rPr>
      </w:pPr>
      <w:r w:rsidRPr="00AA0B0A">
        <w:rPr>
          <w:rFonts w:ascii="Trebuchet MS" w:hAnsi="Trebuchet MS"/>
          <w:b/>
          <w:color w:val="002060"/>
          <w:sz w:val="24"/>
          <w:szCs w:val="24"/>
        </w:rPr>
        <w:t>VLAN configuration</w:t>
      </w:r>
    </w:p>
    <w:p w14:paraId="11B0D222" w14:textId="77777777" w:rsidR="00000000" w:rsidRPr="00AA0B0A" w:rsidRDefault="00CD2524" w:rsidP="00AA0B0A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AA0B0A">
        <w:rPr>
          <w:rFonts w:ascii="Trebuchet MS" w:hAnsi="Trebuchet MS"/>
          <w:b/>
          <w:color w:val="002060"/>
          <w:sz w:val="24"/>
          <w:szCs w:val="24"/>
        </w:rPr>
        <w:t>Switch 0</w:t>
      </w:r>
    </w:p>
    <w:p w14:paraId="477A2BDB" w14:textId="77777777" w:rsidR="00000000" w:rsidRPr="00AA0B0A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2</w:t>
      </w:r>
    </w:p>
    <w:p w14:paraId="34F151AB" w14:textId="77777777" w:rsidR="00000000" w:rsidRPr="00AA0B0A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config-vla</w:t>
      </w:r>
      <w:r w:rsidRPr="00AA0B0A">
        <w:rPr>
          <w:rFonts w:ascii="Trebuchet MS" w:hAnsi="Trebuchet MS"/>
          <w:color w:val="000000" w:themeColor="text1"/>
          <w:sz w:val="24"/>
          <w:szCs w:val="24"/>
        </w:rPr>
        <w:t>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)#name IT</w:t>
      </w:r>
    </w:p>
    <w:p w14:paraId="28D6D02F" w14:textId="77777777" w:rsidR="00000000" w:rsidRPr="00AA0B0A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3</w:t>
      </w:r>
    </w:p>
    <w:p w14:paraId="53FD645A" w14:textId="77777777" w:rsidR="00000000" w:rsidRPr="00AA0B0A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config-vlan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)#name CS</w:t>
      </w:r>
    </w:p>
    <w:p w14:paraId="3AFFC343" w14:textId="77777777" w:rsidR="00000000" w:rsidRPr="00AA0B0A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4</w:t>
      </w:r>
    </w:p>
    <w:p w14:paraId="00F2B0C5" w14:textId="77777777" w:rsidR="00000000" w:rsidRDefault="00CD2524" w:rsidP="00AA0B0A">
      <w:pPr>
        <w:numPr>
          <w:ilvl w:val="0"/>
          <w:numId w:val="26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config-vlan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)#name ADMIN</w:t>
      </w:r>
    </w:p>
    <w:p w14:paraId="32C0ED81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</w:p>
    <w:p w14:paraId="7CDF0382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0/1</w:t>
      </w:r>
    </w:p>
    <w:p w14:paraId="1296973A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36344F6F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2</w:t>
      </w:r>
    </w:p>
    <w:p w14:paraId="0FD8141E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0/2</w:t>
      </w:r>
    </w:p>
    <w:p w14:paraId="6F887E9D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626E4452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2</w:t>
      </w:r>
    </w:p>
    <w:p w14:paraId="3B3FDE39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0/3</w:t>
      </w:r>
    </w:p>
    <w:p w14:paraId="1C3D01C8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6B7A1DA9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3</w:t>
      </w:r>
    </w:p>
    <w:p w14:paraId="46D0CB97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0/4</w:t>
      </w:r>
    </w:p>
    <w:p w14:paraId="531F289C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6D65D0D2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3</w:t>
      </w:r>
    </w:p>
    <w:p w14:paraId="7608F48F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0/5</w:t>
      </w:r>
    </w:p>
    <w:p w14:paraId="509AFDEC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lastRenderedPageBreak/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650C16D5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4</w:t>
      </w:r>
    </w:p>
    <w:p w14:paraId="1BD4C9E4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0/6</w:t>
      </w:r>
    </w:p>
    <w:p w14:paraId="4D51E181" w14:textId="77777777" w:rsidR="00AA0B0A" w:rsidRP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1A91FFB3" w14:textId="5944FC1C" w:rsidR="00824D21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AA0B0A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AA0B0A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</w:rPr>
        <w:t xml:space="preserve"> 4</w:t>
      </w:r>
    </w:p>
    <w:p w14:paraId="6E7D2DEE" w14:textId="77777777" w:rsidR="00AA0B0A" w:rsidRDefault="00AA0B0A" w:rsidP="00AA0B0A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</w:p>
    <w:p w14:paraId="71341C0C" w14:textId="77777777" w:rsidR="00000000" w:rsidRPr="004D2C8B" w:rsidRDefault="00CD2524" w:rsidP="00AA0B0A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4D2C8B">
        <w:rPr>
          <w:rFonts w:ascii="Trebuchet MS" w:hAnsi="Trebuchet MS"/>
          <w:b/>
          <w:color w:val="002060"/>
          <w:sz w:val="24"/>
          <w:szCs w:val="24"/>
        </w:rPr>
        <w:t>Switch 1</w:t>
      </w:r>
    </w:p>
    <w:p w14:paraId="7724F02B" w14:textId="77777777" w:rsidR="00000000" w:rsidRPr="00AA0B0A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 xml:space="preserve"> 2</w:t>
      </w:r>
    </w:p>
    <w:p w14:paraId="5F1E8C8B" w14:textId="77777777" w:rsidR="00000000" w:rsidRPr="00AA0B0A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config-vlan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)#name IT</w:t>
      </w:r>
    </w:p>
    <w:p w14:paraId="32029221" w14:textId="77777777" w:rsidR="00000000" w:rsidRPr="00AA0B0A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 xml:space="preserve"> 3</w:t>
      </w:r>
    </w:p>
    <w:p w14:paraId="27ACC977" w14:textId="77777777" w:rsidR="00000000" w:rsidRPr="00AA0B0A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config-vlan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)#name CS</w:t>
      </w:r>
    </w:p>
    <w:p w14:paraId="2AB9AD07" w14:textId="77777777" w:rsidR="00000000" w:rsidRPr="00AA0B0A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 xml:space="preserve"> 4</w:t>
      </w:r>
    </w:p>
    <w:p w14:paraId="302FB45E" w14:textId="77777777" w:rsidR="00000000" w:rsidRPr="004D2C8B" w:rsidRDefault="00CD2524" w:rsidP="00AA0B0A">
      <w:pPr>
        <w:numPr>
          <w:ilvl w:val="0"/>
          <w:numId w:val="27"/>
        </w:numPr>
        <w:spacing w:after="0"/>
        <w:rPr>
          <w:rFonts w:ascii="Trebuchet MS" w:hAnsi="Trebuchet MS"/>
          <w:color w:val="000000" w:themeColor="text1"/>
          <w:sz w:val="24"/>
          <w:szCs w:val="24"/>
        </w:rPr>
      </w:pPr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Switch(</w:t>
      </w:r>
      <w:proofErr w:type="spellStart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config-vlan</w:t>
      </w:r>
      <w:proofErr w:type="spellEnd"/>
      <w:r w:rsidRPr="00AA0B0A">
        <w:rPr>
          <w:rFonts w:ascii="Trebuchet MS" w:hAnsi="Trebuchet MS"/>
          <w:color w:val="000000" w:themeColor="text1"/>
          <w:sz w:val="24"/>
          <w:szCs w:val="24"/>
          <w:lang w:val="en-IN"/>
        </w:rPr>
        <w:t>)#name ADMIN</w:t>
      </w:r>
    </w:p>
    <w:p w14:paraId="7026D13B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0/1</w:t>
      </w:r>
    </w:p>
    <w:p w14:paraId="1C35BC79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548C2122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2</w:t>
      </w:r>
    </w:p>
    <w:p w14:paraId="1EDFF184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0/2</w:t>
      </w:r>
    </w:p>
    <w:p w14:paraId="10411877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2C5459F5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2</w:t>
      </w:r>
    </w:p>
    <w:p w14:paraId="3B0BE5D8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0/3</w:t>
      </w:r>
    </w:p>
    <w:p w14:paraId="527D6124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2F047B78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3</w:t>
      </w:r>
    </w:p>
    <w:p w14:paraId="5A0178D1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0/4</w:t>
      </w:r>
    </w:p>
    <w:p w14:paraId="0584DC0C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54FA5DF9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3</w:t>
      </w:r>
    </w:p>
    <w:p w14:paraId="23F3FA57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0/5</w:t>
      </w:r>
    </w:p>
    <w:p w14:paraId="61D7B01F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2A8C9145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4</w:t>
      </w:r>
    </w:p>
    <w:p w14:paraId="6DADCF24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fastEthernet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0/6</w:t>
      </w:r>
    </w:p>
    <w:p w14:paraId="3FF0986E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mode access</w:t>
      </w:r>
    </w:p>
    <w:p w14:paraId="0C1493A6" w14:textId="77777777" w:rsidR="004D2C8B" w:rsidRPr="004D2C8B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  <w:proofErr w:type="gramStart"/>
      <w:r w:rsidRPr="004D2C8B">
        <w:rPr>
          <w:rFonts w:ascii="Trebuchet MS" w:hAnsi="Trebuchet M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color w:val="000000" w:themeColor="text1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access </w:t>
      </w:r>
      <w:proofErr w:type="spellStart"/>
      <w:r w:rsidRPr="004D2C8B">
        <w:rPr>
          <w:rFonts w:ascii="Trebuchet MS" w:hAnsi="Trebuchet MS"/>
          <w:color w:val="000000" w:themeColor="text1"/>
          <w:sz w:val="24"/>
          <w:szCs w:val="24"/>
        </w:rPr>
        <w:t>vlan</w:t>
      </w:r>
      <w:proofErr w:type="spellEnd"/>
      <w:r w:rsidRPr="004D2C8B">
        <w:rPr>
          <w:rFonts w:ascii="Trebuchet MS" w:hAnsi="Trebuchet MS"/>
          <w:color w:val="000000" w:themeColor="text1"/>
          <w:sz w:val="24"/>
          <w:szCs w:val="24"/>
        </w:rPr>
        <w:t xml:space="preserve"> 4</w:t>
      </w:r>
    </w:p>
    <w:p w14:paraId="496926B8" w14:textId="77777777" w:rsidR="004D2C8B" w:rsidRPr="00AA0B0A" w:rsidRDefault="004D2C8B" w:rsidP="004D2C8B">
      <w:pPr>
        <w:spacing w:after="0"/>
        <w:rPr>
          <w:rFonts w:ascii="Trebuchet MS" w:hAnsi="Trebuchet MS"/>
          <w:color w:val="000000" w:themeColor="text1"/>
          <w:sz w:val="24"/>
          <w:szCs w:val="24"/>
        </w:rPr>
      </w:pPr>
    </w:p>
    <w:p w14:paraId="5357FD5E" w14:textId="19B6FC0D" w:rsidR="00AA0B0A" w:rsidRDefault="004D2C8B" w:rsidP="00AA0B0A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4D2C8B">
        <w:rPr>
          <w:rFonts w:ascii="Trebuchet MS" w:hAnsi="Trebuchet MS"/>
          <w:b/>
          <w:color w:val="002060"/>
          <w:sz w:val="24"/>
          <w:szCs w:val="24"/>
        </w:rPr>
        <w:t>Router connection</w:t>
      </w:r>
    </w:p>
    <w:p w14:paraId="646FCCC6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0/0</w:t>
      </w:r>
    </w:p>
    <w:p w14:paraId="300FAA9D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-if)#no </w:t>
      </w:r>
      <w:proofErr w:type="spellStart"/>
      <w:r w:rsidRPr="004D2C8B">
        <w:rPr>
          <w:rFonts w:ascii="Trebuchet MS" w:hAnsi="Trebuchet MS"/>
          <w:sz w:val="24"/>
          <w:szCs w:val="24"/>
        </w:rPr>
        <w:t>ip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address</w:t>
      </w:r>
    </w:p>
    <w:p w14:paraId="641104FA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lastRenderedPageBreak/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>-if)#no shutdown</w:t>
      </w:r>
    </w:p>
    <w:p w14:paraId="7BF8D0A5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13694461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0/0.2</w:t>
      </w:r>
    </w:p>
    <w:p w14:paraId="4870E939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)#encapsulation dot1Q 2</w:t>
      </w:r>
    </w:p>
    <w:p w14:paraId="2EAFFB16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</w:t>
      </w:r>
      <w:proofErr w:type="spellStart"/>
      <w:r w:rsidRPr="004D2C8B">
        <w:rPr>
          <w:rFonts w:ascii="Trebuchet MS" w:hAnsi="Trebuchet MS"/>
          <w:sz w:val="24"/>
          <w:szCs w:val="24"/>
        </w:rPr>
        <w:t>ip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address 192.168.10.1 255.255.255.0</w:t>
      </w:r>
    </w:p>
    <w:p w14:paraId="30404A7E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2D7692E6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0/0.3</w:t>
      </w:r>
    </w:p>
    <w:p w14:paraId="38EE5434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)#encapsulation dot1Q 3</w:t>
      </w:r>
    </w:p>
    <w:p w14:paraId="2A210FC8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</w:t>
      </w:r>
      <w:proofErr w:type="spellStart"/>
      <w:r w:rsidRPr="004D2C8B">
        <w:rPr>
          <w:rFonts w:ascii="Trebuchet MS" w:hAnsi="Trebuchet MS"/>
          <w:sz w:val="24"/>
          <w:szCs w:val="24"/>
        </w:rPr>
        <w:t>ip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address 192.168.11.1 255.255.255.0</w:t>
      </w:r>
    </w:p>
    <w:p w14:paraId="51672AAC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7DDCD91B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0/0.4</w:t>
      </w:r>
    </w:p>
    <w:p w14:paraId="1C81CBBC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)#encapsulation dot1Q 4</w:t>
      </w:r>
    </w:p>
    <w:p w14:paraId="08184D0C" w14:textId="3A71A691" w:rsid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Router(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config-subif</w:t>
      </w:r>
      <w:proofErr w:type="spellEnd"/>
      <w:r w:rsidRPr="004D2C8B">
        <w:rPr>
          <w:rFonts w:ascii="Trebuchet MS" w:hAnsi="Trebuchet MS"/>
          <w:sz w:val="24"/>
          <w:szCs w:val="24"/>
        </w:rPr>
        <w:t>)#</w:t>
      </w:r>
      <w:proofErr w:type="spellStart"/>
      <w:r w:rsidRPr="004D2C8B">
        <w:rPr>
          <w:rFonts w:ascii="Trebuchet MS" w:hAnsi="Trebuchet MS"/>
          <w:sz w:val="24"/>
          <w:szCs w:val="24"/>
        </w:rPr>
        <w:t>ip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address 192.168.12.1 255.255.255.0</w:t>
      </w:r>
    </w:p>
    <w:p w14:paraId="00CB47EB" w14:textId="77777777" w:rsid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1192A272" w14:textId="4AEE8586" w:rsidR="004D2C8B" w:rsidRDefault="004D2C8B" w:rsidP="004D2C8B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>
        <w:rPr>
          <w:rFonts w:ascii="Trebuchet MS" w:hAnsi="Trebuchet MS"/>
          <w:b/>
          <w:color w:val="002060"/>
          <w:sz w:val="24"/>
          <w:szCs w:val="24"/>
        </w:rPr>
        <w:t>Configure Trunk port:</w:t>
      </w:r>
    </w:p>
    <w:p w14:paraId="49DADC97" w14:textId="77777777" w:rsid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r w:rsidRPr="004D2C8B">
        <w:rPr>
          <w:rFonts w:ascii="Trebuchet MS" w:hAnsi="Trebuchet MS"/>
          <w:sz w:val="24"/>
          <w:szCs w:val="24"/>
        </w:rPr>
        <w:t>What does trunk mean in networking? A trunk is a single channel of communication that allows multiple entities at one end to correspond with the correct entity at the other end. It is a “link” that carries many signals at the same time, creating more efficient network access between two nodes</w:t>
      </w:r>
    </w:p>
    <w:p w14:paraId="71D3BC0A" w14:textId="77777777" w:rsid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045C9D13" w14:textId="77777777" w:rsidR="004D2C8B" w:rsidRPr="004D2C8B" w:rsidRDefault="004D2C8B" w:rsidP="004D2C8B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4D2C8B">
        <w:rPr>
          <w:rFonts w:ascii="Trebuchet MS" w:hAnsi="Trebuchet MS"/>
          <w:b/>
          <w:color w:val="002060"/>
          <w:sz w:val="24"/>
          <w:szCs w:val="24"/>
        </w:rPr>
        <w:t xml:space="preserve">Switch 0:- </w:t>
      </w:r>
    </w:p>
    <w:p w14:paraId="700287E3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0/1</w:t>
      </w:r>
    </w:p>
    <w:p w14:paraId="2C241331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mode trunk</w:t>
      </w:r>
    </w:p>
    <w:p w14:paraId="7F00FEDC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643E49BC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449FAF67" w14:textId="77777777" w:rsidR="004D2C8B" w:rsidRPr="004D2C8B" w:rsidRDefault="004D2C8B" w:rsidP="004D2C8B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4D2C8B">
        <w:rPr>
          <w:rFonts w:ascii="Trebuchet MS" w:hAnsi="Trebuchet MS"/>
          <w:b/>
          <w:color w:val="002060"/>
          <w:sz w:val="24"/>
          <w:szCs w:val="24"/>
        </w:rPr>
        <w:t xml:space="preserve">Switch 1:- </w:t>
      </w:r>
    </w:p>
    <w:p w14:paraId="3D18D0CB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0/1</w:t>
      </w:r>
    </w:p>
    <w:p w14:paraId="7C0ED56F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mode trunk</w:t>
      </w:r>
    </w:p>
    <w:p w14:paraId="601EED6C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</w:p>
    <w:p w14:paraId="1D8729DE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14:paraId="655DF71F" w14:textId="77777777" w:rsidR="004D2C8B" w:rsidRPr="004D2C8B" w:rsidRDefault="004D2C8B" w:rsidP="004D2C8B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  <w:r w:rsidRPr="004D2C8B">
        <w:rPr>
          <w:rFonts w:ascii="Trebuchet MS" w:hAnsi="Trebuchet MS"/>
          <w:b/>
          <w:color w:val="002060"/>
          <w:sz w:val="24"/>
          <w:szCs w:val="24"/>
        </w:rPr>
        <w:t xml:space="preserve">Switch 1:- </w:t>
      </w:r>
    </w:p>
    <w:p w14:paraId="60DE596B" w14:textId="77777777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)#interface </w:t>
      </w:r>
      <w:proofErr w:type="spellStart"/>
      <w:r w:rsidRPr="004D2C8B">
        <w:rPr>
          <w:rFonts w:ascii="Trebuchet MS" w:hAnsi="Trebuchet MS"/>
          <w:sz w:val="24"/>
          <w:szCs w:val="24"/>
        </w:rPr>
        <w:t>gigabitEthernet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0/2</w:t>
      </w:r>
    </w:p>
    <w:p w14:paraId="3B853781" w14:textId="4D19530F" w:rsidR="004D2C8B" w:rsidRPr="004D2C8B" w:rsidRDefault="004D2C8B" w:rsidP="004D2C8B">
      <w:pPr>
        <w:spacing w:after="0"/>
        <w:rPr>
          <w:rFonts w:ascii="Trebuchet MS" w:hAnsi="Trebuchet MS"/>
          <w:sz w:val="24"/>
          <w:szCs w:val="24"/>
        </w:rPr>
      </w:pPr>
      <w:proofErr w:type="gramStart"/>
      <w:r w:rsidRPr="004D2C8B">
        <w:rPr>
          <w:rFonts w:ascii="Trebuchet MS" w:hAnsi="Trebuchet MS"/>
          <w:sz w:val="24"/>
          <w:szCs w:val="24"/>
        </w:rPr>
        <w:t>Switch(</w:t>
      </w:r>
      <w:proofErr w:type="spellStart"/>
      <w:proofErr w:type="gramEnd"/>
      <w:r w:rsidRPr="004D2C8B">
        <w:rPr>
          <w:rFonts w:ascii="Trebuchet MS" w:hAnsi="Trebuchet MS"/>
          <w:sz w:val="24"/>
          <w:szCs w:val="24"/>
        </w:rPr>
        <w:t>config</w:t>
      </w:r>
      <w:proofErr w:type="spellEnd"/>
      <w:r w:rsidRPr="004D2C8B">
        <w:rPr>
          <w:rFonts w:ascii="Trebuchet MS" w:hAnsi="Trebuchet MS"/>
          <w:sz w:val="24"/>
          <w:szCs w:val="24"/>
        </w:rPr>
        <w:t>-if)#</w:t>
      </w:r>
      <w:proofErr w:type="spellStart"/>
      <w:r w:rsidRPr="004D2C8B">
        <w:rPr>
          <w:rFonts w:ascii="Trebuchet MS" w:hAnsi="Trebuchet MS"/>
          <w:sz w:val="24"/>
          <w:szCs w:val="24"/>
        </w:rPr>
        <w:t>switchport</w:t>
      </w:r>
      <w:proofErr w:type="spellEnd"/>
      <w:r w:rsidRPr="004D2C8B">
        <w:rPr>
          <w:rFonts w:ascii="Trebuchet MS" w:hAnsi="Trebuchet MS"/>
          <w:sz w:val="24"/>
          <w:szCs w:val="24"/>
        </w:rPr>
        <w:t xml:space="preserve"> mode trunk</w:t>
      </w:r>
      <w:r w:rsidRPr="004D2C8B">
        <w:rPr>
          <w:rFonts w:ascii="Trebuchet MS" w:hAnsi="Trebuchet MS"/>
          <w:sz w:val="24"/>
          <w:szCs w:val="24"/>
        </w:rPr>
        <w:br/>
      </w:r>
    </w:p>
    <w:sectPr w:rsidR="004D2C8B" w:rsidRPr="004D2C8B"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DE5C4" w14:textId="77777777" w:rsidR="00CD2524" w:rsidRDefault="00CD2524">
      <w:pPr>
        <w:spacing w:after="0" w:line="240" w:lineRule="auto"/>
      </w:pPr>
      <w:r>
        <w:separator/>
      </w:r>
    </w:p>
  </w:endnote>
  <w:endnote w:type="continuationSeparator" w:id="0">
    <w:p w14:paraId="2A81FED8" w14:textId="77777777" w:rsidR="00CD2524" w:rsidRDefault="00C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1DBF" w14:textId="48E6AC25" w:rsidR="003A60B1" w:rsidRDefault="007021E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E473B4" wp14:editId="450D6888">
              <wp:simplePos x="0" y="0"/>
              <wp:positionH relativeFrom="margin">
                <wp:posOffset>-95250</wp:posOffset>
              </wp:positionH>
              <wp:positionV relativeFrom="margin">
                <wp:posOffset>8362950</wp:posOffset>
              </wp:positionV>
              <wp:extent cx="6127750" cy="389255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F1CDC0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Department of Computer Science and Engineering</w:t>
                          </w:r>
                        </w:p>
                        <w:p w14:paraId="5F6F08B4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Textile and Engineering Institute Ichalkaranji</w:t>
                          </w:r>
                        </w:p>
                        <w:p w14:paraId="33E4FA68" w14:textId="3796A2D6" w:rsidR="003A60B1" w:rsidRPr="00730F70" w:rsidRDefault="003A60B1" w:rsidP="007021EF">
                          <w:pPr>
                            <w:shd w:val="clear" w:color="auto" w:fill="002060"/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473B4" id="Date" o:spid="_x0000_s1027" style="position:absolute;margin-left:-7.5pt;margin-top:658.5pt;width:482.5pt;height:30.65pt;z-index:251666432;visibility:visible;mso-wrap-style:square;mso-width-percent:103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31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" filled="f" stroked="f" strokeweight="2pt">
              <v:textbox inset="0,0,0,0">
                <w:txbxContent>
                  <w:p w14:paraId="28F1CDC0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Department of Computer Science and Engineering</w:t>
                    </w:r>
                  </w:p>
                  <w:p w14:paraId="5F6F08B4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Textile and Engineering Institute Ichalkaranji</w:t>
                    </w:r>
                  </w:p>
                  <w:p w14:paraId="33E4FA68" w14:textId="3796A2D6" w:rsidR="003A60B1" w:rsidRPr="00730F70" w:rsidRDefault="003A60B1" w:rsidP="007021EF">
                    <w:pPr>
                      <w:shd w:val="clear" w:color="auto" w:fill="002060"/>
                      <w:spacing w:after="0" w:line="240" w:lineRule="auto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7F8DFC" wp14:editId="1276D1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0EEC4D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27F8DFC" id="Bkgd: 1" o:spid="_x0000_s1028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20EEC4D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4ACE4C" wp14:editId="17D940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62A91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34ACE4C" id="Bkgd: 2" o:spid="_x0000_s1029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4Y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3DquIOpz9CU6oOGRt/MV3kBg4uHVXGbLylx15bDC0tQ9yaN&#10;OtO8NTDpPDikEHPBEKF+48DHKb0+I7nnz9LuJwA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Hgdvhg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2C562A91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E618D8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9CC61A" wp14:editId="62F957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ED3EAE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49CC61A" id="Bkgd: 3" o:spid="_x0000_s1030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RXFbHS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14:paraId="57ED3EAE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F7D6" w14:textId="6806FBD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Department of Computer Science and Engineering</w:t>
    </w:r>
  </w:p>
  <w:p w14:paraId="6EF8FBAA" w14:textId="4D9D7C7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Textile and Engineering Institute Ichalkaranji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DB86F" w14:textId="77777777" w:rsidR="00CD2524" w:rsidRDefault="00CD2524">
      <w:pPr>
        <w:spacing w:after="0" w:line="240" w:lineRule="auto"/>
      </w:pPr>
      <w:r>
        <w:separator/>
      </w:r>
    </w:p>
  </w:footnote>
  <w:footnote w:type="continuationSeparator" w:id="0">
    <w:p w14:paraId="3546A4F5" w14:textId="77777777" w:rsidR="00CD2524" w:rsidRDefault="00C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E8B7C" w14:textId="77777777" w:rsidR="003A60B1" w:rsidRDefault="00E618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FBD6A" wp14:editId="059282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196C7FC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93C79F" wp14:editId="205E009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07DE66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4A8FC7" wp14:editId="347AB2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C6BCD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246F"/>
    <w:multiLevelType w:val="hybridMultilevel"/>
    <w:tmpl w:val="F0F46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27F54"/>
    <w:multiLevelType w:val="hybridMultilevel"/>
    <w:tmpl w:val="3530CC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5077B"/>
    <w:multiLevelType w:val="hybridMultilevel"/>
    <w:tmpl w:val="954C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C2573"/>
    <w:multiLevelType w:val="hybridMultilevel"/>
    <w:tmpl w:val="E3663BCE"/>
    <w:lvl w:ilvl="0" w:tplc="9EF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4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6D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0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E7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0C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A1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0C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0A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992C7A"/>
    <w:multiLevelType w:val="hybridMultilevel"/>
    <w:tmpl w:val="E1D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4384B"/>
    <w:multiLevelType w:val="hybridMultilevel"/>
    <w:tmpl w:val="AFD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57005"/>
    <w:multiLevelType w:val="hybridMultilevel"/>
    <w:tmpl w:val="96A82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948D0"/>
    <w:multiLevelType w:val="hybridMultilevel"/>
    <w:tmpl w:val="3098B07C"/>
    <w:lvl w:ilvl="0" w:tplc="3842C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C0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A5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E1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87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01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8B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6D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B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7742494"/>
    <w:multiLevelType w:val="hybridMultilevel"/>
    <w:tmpl w:val="08D05A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B55FC2"/>
    <w:multiLevelType w:val="multilevel"/>
    <w:tmpl w:val="4FB09FC4"/>
    <w:lvl w:ilvl="0">
      <w:start w:val="1"/>
      <w:numFmt w:val="bullet"/>
      <w:lvlText w:val=""/>
      <w:lvlJc w:val="left"/>
      <w:pPr>
        <w:tabs>
          <w:tab w:val="num" w:pos="1010"/>
        </w:tabs>
        <w:ind w:left="10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30"/>
        </w:tabs>
        <w:ind w:left="17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90"/>
        </w:tabs>
        <w:ind w:left="38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50"/>
        </w:tabs>
        <w:ind w:left="60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70"/>
        </w:tabs>
        <w:ind w:left="6770" w:hanging="360"/>
      </w:pPr>
      <w:rPr>
        <w:rFonts w:ascii="Symbol" w:hAnsi="Symbol" w:hint="default"/>
        <w:sz w:val="20"/>
      </w:rPr>
    </w:lvl>
  </w:abstractNum>
  <w:abstractNum w:abstractNumId="11">
    <w:nsid w:val="3E05100F"/>
    <w:multiLevelType w:val="hybridMultilevel"/>
    <w:tmpl w:val="47DC1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464AC"/>
    <w:multiLevelType w:val="hybridMultilevel"/>
    <w:tmpl w:val="C456D2E8"/>
    <w:lvl w:ilvl="0" w:tplc="CB74C71E">
      <w:start w:val="1"/>
      <w:numFmt w:val="decimal"/>
      <w:lvlText w:val="%1."/>
      <w:lvlJc w:val="left"/>
      <w:pPr>
        <w:ind w:left="52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228EE8E">
      <w:start w:val="1"/>
      <w:numFmt w:val="bullet"/>
      <w:lvlText w:val=""/>
      <w:lvlJc w:val="left"/>
      <w:pPr>
        <w:ind w:left="886" w:hanging="360"/>
      </w:pPr>
      <w:rPr>
        <w:rFonts w:ascii="Wingdings" w:eastAsia="Wingdings" w:hAnsi="Wingdings" w:hint="default"/>
        <w:sz w:val="22"/>
        <w:szCs w:val="22"/>
      </w:rPr>
    </w:lvl>
    <w:lvl w:ilvl="2" w:tplc="62A4BE90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3" w:tplc="4BCE93E2">
      <w:start w:val="1"/>
      <w:numFmt w:val="bullet"/>
      <w:lvlText w:val="•"/>
      <w:lvlJc w:val="left"/>
      <w:pPr>
        <w:ind w:left="2462" w:hanging="360"/>
      </w:pPr>
      <w:rPr>
        <w:rFonts w:hint="default"/>
      </w:rPr>
    </w:lvl>
    <w:lvl w:ilvl="4" w:tplc="C27EDDA0">
      <w:start w:val="1"/>
      <w:numFmt w:val="bullet"/>
      <w:lvlText w:val="•"/>
      <w:lvlJc w:val="left"/>
      <w:pPr>
        <w:ind w:left="3250" w:hanging="360"/>
      </w:pPr>
      <w:rPr>
        <w:rFonts w:hint="default"/>
      </w:rPr>
    </w:lvl>
    <w:lvl w:ilvl="5" w:tplc="CBCE475C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6" w:tplc="0D608BD4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7" w:tplc="CE145674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8" w:tplc="FEAC9BC0">
      <w:start w:val="1"/>
      <w:numFmt w:val="bullet"/>
      <w:lvlText w:val="•"/>
      <w:lvlJc w:val="left"/>
      <w:pPr>
        <w:ind w:left="6403" w:hanging="360"/>
      </w:pPr>
      <w:rPr>
        <w:rFonts w:hint="default"/>
      </w:rPr>
    </w:lvl>
  </w:abstractNum>
  <w:abstractNum w:abstractNumId="1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5927E1"/>
    <w:multiLevelType w:val="hybridMultilevel"/>
    <w:tmpl w:val="4AA29172"/>
    <w:lvl w:ilvl="0" w:tplc="E95605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524324C3"/>
    <w:multiLevelType w:val="hybridMultilevel"/>
    <w:tmpl w:val="252A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1752F"/>
    <w:multiLevelType w:val="hybridMultilevel"/>
    <w:tmpl w:val="AC722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5E6443"/>
    <w:multiLevelType w:val="hybridMultilevel"/>
    <w:tmpl w:val="4918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254AF"/>
    <w:multiLevelType w:val="hybridMultilevel"/>
    <w:tmpl w:val="A9A6D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877A7C"/>
    <w:multiLevelType w:val="multilevel"/>
    <w:tmpl w:val="77FC7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718B3567"/>
    <w:multiLevelType w:val="hybridMultilevel"/>
    <w:tmpl w:val="86D40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FD37E6"/>
    <w:multiLevelType w:val="hybridMultilevel"/>
    <w:tmpl w:val="864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F3303"/>
    <w:multiLevelType w:val="hybridMultilevel"/>
    <w:tmpl w:val="7B26E9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15814"/>
    <w:multiLevelType w:val="hybridMultilevel"/>
    <w:tmpl w:val="637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3"/>
  </w:num>
  <w:num w:numId="5">
    <w:abstractNumId w:val="18"/>
  </w:num>
  <w:num w:numId="6">
    <w:abstractNumId w:val="17"/>
  </w:num>
  <w:num w:numId="7">
    <w:abstractNumId w:val="5"/>
  </w:num>
  <w:num w:numId="8">
    <w:abstractNumId w:val="10"/>
  </w:num>
  <w:num w:numId="9">
    <w:abstractNumId w:val="21"/>
  </w:num>
  <w:num w:numId="10">
    <w:abstractNumId w:val="2"/>
  </w:num>
  <w:num w:numId="11">
    <w:abstractNumId w:val="24"/>
  </w:num>
  <w:num w:numId="12">
    <w:abstractNumId w:val="13"/>
  </w:num>
  <w:num w:numId="13">
    <w:abstractNumId w:val="22"/>
  </w:num>
  <w:num w:numId="14">
    <w:abstractNumId w:val="1"/>
  </w:num>
  <w:num w:numId="15">
    <w:abstractNumId w:val="9"/>
  </w:num>
  <w:num w:numId="16">
    <w:abstractNumId w:val="15"/>
  </w:num>
  <w:num w:numId="17">
    <w:abstractNumId w:val="20"/>
  </w:num>
  <w:num w:numId="18">
    <w:abstractNumId w:val="6"/>
  </w:num>
  <w:num w:numId="19">
    <w:abstractNumId w:val="0"/>
  </w:num>
  <w:num w:numId="20">
    <w:abstractNumId w:val="23"/>
  </w:num>
  <w:num w:numId="21">
    <w:abstractNumId w:val="19"/>
  </w:num>
  <w:num w:numId="22">
    <w:abstractNumId w:val="7"/>
  </w:num>
  <w:num w:numId="23">
    <w:abstractNumId w:val="11"/>
  </w:num>
  <w:num w:numId="24">
    <w:abstractNumId w:val="26"/>
  </w:num>
  <w:num w:numId="25">
    <w:abstractNumId w:val="16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2"/>
    <w:rsid w:val="00091067"/>
    <w:rsid w:val="000C796E"/>
    <w:rsid w:val="000E3212"/>
    <w:rsid w:val="000F3830"/>
    <w:rsid w:val="000F4DD1"/>
    <w:rsid w:val="00103E37"/>
    <w:rsid w:val="00121C30"/>
    <w:rsid w:val="001440CB"/>
    <w:rsid w:val="001965CC"/>
    <w:rsid w:val="002C0E66"/>
    <w:rsid w:val="002D05AF"/>
    <w:rsid w:val="003714EF"/>
    <w:rsid w:val="003A60B1"/>
    <w:rsid w:val="003D15EA"/>
    <w:rsid w:val="003F53C0"/>
    <w:rsid w:val="00415940"/>
    <w:rsid w:val="00432E10"/>
    <w:rsid w:val="004846A3"/>
    <w:rsid w:val="004C3EF9"/>
    <w:rsid w:val="004D1CA0"/>
    <w:rsid w:val="004D27C9"/>
    <w:rsid w:val="004D2C8B"/>
    <w:rsid w:val="0052476D"/>
    <w:rsid w:val="00535EEF"/>
    <w:rsid w:val="00567E94"/>
    <w:rsid w:val="00573C9F"/>
    <w:rsid w:val="006423FF"/>
    <w:rsid w:val="007021EF"/>
    <w:rsid w:val="0071542A"/>
    <w:rsid w:val="00730F70"/>
    <w:rsid w:val="00747F67"/>
    <w:rsid w:val="00763AA1"/>
    <w:rsid w:val="0076546A"/>
    <w:rsid w:val="0077381A"/>
    <w:rsid w:val="007B25F2"/>
    <w:rsid w:val="007B77D4"/>
    <w:rsid w:val="00824D21"/>
    <w:rsid w:val="00894410"/>
    <w:rsid w:val="0092718E"/>
    <w:rsid w:val="009630CC"/>
    <w:rsid w:val="009843E7"/>
    <w:rsid w:val="009A37F1"/>
    <w:rsid w:val="009A642E"/>
    <w:rsid w:val="009E30AC"/>
    <w:rsid w:val="00A35EB2"/>
    <w:rsid w:val="00A7037A"/>
    <w:rsid w:val="00A81892"/>
    <w:rsid w:val="00A8401A"/>
    <w:rsid w:val="00A914DA"/>
    <w:rsid w:val="00AA0B0A"/>
    <w:rsid w:val="00AB7046"/>
    <w:rsid w:val="00AE1FF6"/>
    <w:rsid w:val="00AF2D81"/>
    <w:rsid w:val="00B15125"/>
    <w:rsid w:val="00B25426"/>
    <w:rsid w:val="00B34CD8"/>
    <w:rsid w:val="00B5649D"/>
    <w:rsid w:val="00B57D5B"/>
    <w:rsid w:val="00BD148D"/>
    <w:rsid w:val="00C4038E"/>
    <w:rsid w:val="00CA185D"/>
    <w:rsid w:val="00CA7238"/>
    <w:rsid w:val="00CB3EB7"/>
    <w:rsid w:val="00CC174C"/>
    <w:rsid w:val="00CD2524"/>
    <w:rsid w:val="00D51AD2"/>
    <w:rsid w:val="00DB3F0C"/>
    <w:rsid w:val="00DF79E4"/>
    <w:rsid w:val="00E0269C"/>
    <w:rsid w:val="00E618D8"/>
    <w:rsid w:val="00E8006D"/>
    <w:rsid w:val="00E80334"/>
    <w:rsid w:val="00EC3273"/>
    <w:rsid w:val="00EE6DD6"/>
    <w:rsid w:val="00F06C72"/>
    <w:rsid w:val="00F3123A"/>
    <w:rsid w:val="00F42024"/>
    <w:rsid w:val="00F45DD1"/>
    <w:rsid w:val="00F47D2A"/>
    <w:rsid w:val="00F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1ADC"/>
  <w15:docId w15:val="{5495548D-2084-4646-AED7-5CD3166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NormalWeb">
    <w:name w:val="Normal (Web)"/>
    <w:basedOn w:val="Normal"/>
    <w:rsid w:val="004D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35EB2"/>
    <w:pPr>
      <w:widowControl w:val="0"/>
      <w:spacing w:after="0" w:line="240" w:lineRule="auto"/>
      <w:ind w:left="166"/>
    </w:pPr>
    <w:rPr>
      <w:rFonts w:ascii="Trebuchet MS" w:eastAsia="Trebuchet MS" w:hAnsi="Trebuchet MS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35EB2"/>
    <w:rPr>
      <w:rFonts w:ascii="Trebuchet MS" w:eastAsia="Trebuchet MS" w:hAnsi="Trebuchet MS"/>
    </w:rPr>
  </w:style>
  <w:style w:type="character" w:styleId="HTMLCode">
    <w:name w:val="HTML Code"/>
    <w:basedOn w:val="DefaultParagraphFont"/>
    <w:uiPriority w:val="99"/>
    <w:semiHidden/>
    <w:unhideWhenUsed/>
    <w:rsid w:val="00CB3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3A35271E9D4FDE9A640DF85B0D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3A90-0680-4B53-AC5F-4266E9DA461A}"/>
      </w:docPartPr>
      <w:docPartBody>
        <w:p w:rsidR="00AB60AF" w:rsidRDefault="00DF651C">
          <w:pPr>
            <w:pStyle w:val="0B3A35271E9D4FDE9A640DF85B0D7B92"/>
          </w:pPr>
          <w:r>
            <w:t>Choose a building block.</w:t>
          </w:r>
        </w:p>
      </w:docPartBody>
    </w:docPart>
    <w:docPart>
      <w:docPartPr>
        <w:name w:val="A766B5916830464B88A973A53C58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EB-7E7B-4CE7-81FA-405F9DF2868D}"/>
      </w:docPartPr>
      <w:docPartBody>
        <w:p w:rsidR="00AB60AF" w:rsidRDefault="00DF651C">
          <w:pPr>
            <w:pStyle w:val="A766B5916830464B88A973A53C588AA7"/>
          </w:pPr>
          <w:r>
            <w:t>[Type Your Name]</w:t>
          </w:r>
        </w:p>
      </w:docPartBody>
    </w:docPart>
    <w:docPart>
      <w:docPartPr>
        <w:name w:val="F9177BE88EC145D0886D92CBA503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B652-A72E-4E94-B5FE-4A73290A68DD}"/>
      </w:docPartPr>
      <w:docPartBody>
        <w:p w:rsidR="00AB60AF" w:rsidRDefault="00DF651C">
          <w:pPr>
            <w:pStyle w:val="F9177BE88EC145D0886D92CBA503581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78F6501F871429DA8782EE60987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917D-DF9B-4E90-8BBA-297E0E75A8C9}"/>
      </w:docPartPr>
      <w:docPartBody>
        <w:p w:rsidR="00AB60AF" w:rsidRDefault="00DF651C" w:rsidP="00DF651C">
          <w:pPr>
            <w:pStyle w:val="178F6501F871429DA8782EE609872CF8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C"/>
    <w:rsid w:val="00AB60AF"/>
    <w:rsid w:val="00B45FF9"/>
    <w:rsid w:val="00D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35271E9D4FDE9A640DF85B0D7B92">
    <w:name w:val="0B3A35271E9D4FDE9A640DF85B0D7B92"/>
  </w:style>
  <w:style w:type="paragraph" w:customStyle="1" w:styleId="A766B5916830464B88A973A53C588AA7">
    <w:name w:val="A766B5916830464B88A973A53C588AA7"/>
  </w:style>
  <w:style w:type="paragraph" w:customStyle="1" w:styleId="F9177BE88EC145D0886D92CBA503581A">
    <w:name w:val="F9177BE88EC145D0886D92CBA503581A"/>
  </w:style>
  <w:style w:type="paragraph" w:customStyle="1" w:styleId="178F6501F871429DA8782EE609872CF8">
    <w:name w:val="178F6501F871429DA8782EE609872CF8"/>
    <w:rsid w:val="00DF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Title:                                                                                                                       Performing VLAN and Inter - VLAN Configuration using cisco packet tracer.</CompanyAddress>
  <CompanyPhone>Second Year                                                                                                Advanced Computer Networking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3B0A05B-6AD3-499E-ABFA-1F6E3C35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13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Experiment Number:07</dc:creator>
  <cp:lastModifiedBy>Microsoft account</cp:lastModifiedBy>
  <cp:revision>5</cp:revision>
  <cp:lastPrinted>2022-05-26T18:25:00Z</cp:lastPrinted>
  <dcterms:created xsi:type="dcterms:W3CDTF">2022-06-01T03:17:00Z</dcterms:created>
  <dcterms:modified xsi:type="dcterms:W3CDTF">2023-03-29T06:28:00Z</dcterms:modified>
</cp:coreProperties>
</file>